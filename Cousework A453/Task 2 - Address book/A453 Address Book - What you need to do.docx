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B187" w14:textId="77777777" w:rsidR="00F473DA" w:rsidRDefault="003A706F" w:rsidP="00C23906">
      <w:pPr>
        <w:pStyle w:val="Heading1"/>
      </w:pPr>
      <w:bookmarkStart w:id="0" w:name="_GoBack"/>
      <w:bookmarkEnd w:id="0"/>
      <w:r>
        <w:t>A453 – T</w:t>
      </w:r>
      <w:r w:rsidR="00431562">
        <w:t xml:space="preserve">ask 2 Address Book searcher </w:t>
      </w:r>
      <w:r w:rsidR="00C23906">
        <w:t xml:space="preserve"> – What you need to do</w:t>
      </w:r>
    </w:p>
    <w:p w14:paraId="5F64B188" w14:textId="77777777" w:rsidR="00C23906" w:rsidRDefault="00C23906"/>
    <w:p w14:paraId="5F64B189" w14:textId="77777777" w:rsidR="0069700B" w:rsidRDefault="003A706F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Understand the problem / task</w:t>
      </w:r>
      <w:r w:rsidR="00C23906" w:rsidRPr="00C23906">
        <w:rPr>
          <w:b/>
        </w:rPr>
        <w:t xml:space="preserve"> set</w:t>
      </w:r>
    </w:p>
    <w:p w14:paraId="5F64B18A" w14:textId="77777777" w:rsidR="00431562" w:rsidRPr="00431562" w:rsidRDefault="00431562" w:rsidP="00431562">
      <w:pPr>
        <w:numPr>
          <w:ilvl w:val="1"/>
          <w:numId w:val="1"/>
        </w:numPr>
      </w:pPr>
      <w:r w:rsidRPr="00431562">
        <w:t>Write down the task – the success criteria – what the program must do</w:t>
      </w:r>
    </w:p>
    <w:p w14:paraId="5F64B18B" w14:textId="77777777" w:rsidR="00431562" w:rsidRPr="00431562" w:rsidRDefault="00431562" w:rsidP="00431562">
      <w:pPr>
        <w:numPr>
          <w:ilvl w:val="1"/>
          <w:numId w:val="1"/>
        </w:numPr>
      </w:pPr>
      <w:r w:rsidRPr="00431562">
        <w:t>Write about the group discussion you had on the best ways to tackle this challenge</w:t>
      </w:r>
    </w:p>
    <w:p w14:paraId="5F64B18C" w14:textId="77777777" w:rsidR="00431562" w:rsidRPr="00C23906" w:rsidRDefault="00431562" w:rsidP="00431562">
      <w:pPr>
        <w:numPr>
          <w:ilvl w:val="1"/>
          <w:numId w:val="1"/>
        </w:numPr>
        <w:rPr>
          <w:b/>
        </w:rPr>
      </w:pPr>
      <w:r w:rsidRPr="00431562">
        <w:t>Write down your ideas and contributions to this discussion</w:t>
      </w:r>
    </w:p>
    <w:p w14:paraId="5F64B18D" w14:textId="77777777" w:rsidR="0069700B" w:rsidRPr="00C23906" w:rsidRDefault="003A706F" w:rsidP="00C23906">
      <w:pPr>
        <w:numPr>
          <w:ilvl w:val="0"/>
          <w:numId w:val="1"/>
        </w:numPr>
      </w:pPr>
      <w:r w:rsidRPr="00C23906">
        <w:rPr>
          <w:b/>
        </w:rPr>
        <w:t>Design a solution</w:t>
      </w:r>
      <w:r w:rsidRPr="00C23906">
        <w:t xml:space="preserve"> – </w:t>
      </w:r>
      <w:r w:rsidR="00C23906">
        <w:t xml:space="preserve">write down the </w:t>
      </w:r>
      <w:r w:rsidRPr="00C23906">
        <w:t>steps in English</w:t>
      </w:r>
    </w:p>
    <w:p w14:paraId="5F64B18E" w14:textId="77777777" w:rsidR="00431562" w:rsidRPr="00C23906" w:rsidRDefault="003A706F" w:rsidP="00431562">
      <w:pPr>
        <w:numPr>
          <w:ilvl w:val="1"/>
          <w:numId w:val="1"/>
        </w:numPr>
      </w:pPr>
      <w:r w:rsidRPr="00C23906">
        <w:rPr>
          <w:b/>
        </w:rPr>
        <w:t>Define the logic of the solution with algorithm</w:t>
      </w:r>
      <w:r w:rsidR="00431562" w:rsidRPr="00431562">
        <w:t xml:space="preserve"> </w:t>
      </w:r>
    </w:p>
    <w:p w14:paraId="5F64B18F" w14:textId="77777777" w:rsidR="0069700B" w:rsidRPr="00431562" w:rsidRDefault="00431562" w:rsidP="00431562">
      <w:pPr>
        <w:numPr>
          <w:ilvl w:val="1"/>
          <w:numId w:val="1"/>
        </w:numPr>
      </w:pPr>
      <w:r w:rsidRPr="00C23906">
        <w:t>Pseudo code</w:t>
      </w:r>
    </w:p>
    <w:p w14:paraId="5F64B190" w14:textId="77777777" w:rsidR="0069700B" w:rsidRPr="00C23906" w:rsidRDefault="003A706F" w:rsidP="00431562">
      <w:pPr>
        <w:numPr>
          <w:ilvl w:val="1"/>
          <w:numId w:val="1"/>
        </w:numPr>
      </w:pPr>
      <w:r w:rsidRPr="00C23906">
        <w:t>Flow chart</w:t>
      </w:r>
    </w:p>
    <w:p w14:paraId="5F64B191" w14:textId="77777777" w:rsidR="0069700B" w:rsidRPr="00C23906" w:rsidRDefault="003A706F" w:rsidP="00C23906">
      <w:pPr>
        <w:numPr>
          <w:ilvl w:val="0"/>
          <w:numId w:val="1"/>
        </w:numPr>
      </w:pPr>
      <w:r w:rsidRPr="00C23906">
        <w:rPr>
          <w:b/>
        </w:rPr>
        <w:t>Check that your algorithm solution will</w:t>
      </w:r>
      <w:r w:rsidRPr="00C23906">
        <w:t xml:space="preserve"> </w:t>
      </w:r>
      <w:r w:rsidRPr="00C23906">
        <w:rPr>
          <w:b/>
        </w:rPr>
        <w:t>work</w:t>
      </w:r>
    </w:p>
    <w:p w14:paraId="5F64B192" w14:textId="77777777" w:rsidR="0069700B" w:rsidRPr="00C23906" w:rsidRDefault="00C23906" w:rsidP="00C23906">
      <w:pPr>
        <w:numPr>
          <w:ilvl w:val="1"/>
          <w:numId w:val="1"/>
        </w:numPr>
      </w:pPr>
      <w:r>
        <w:t xml:space="preserve">Draw up a </w:t>
      </w:r>
      <w:r w:rsidR="003A706F" w:rsidRPr="00C23906">
        <w:t>Test plan</w:t>
      </w:r>
    </w:p>
    <w:p w14:paraId="5F64B193" w14:textId="77777777" w:rsidR="0069700B" w:rsidRPr="00C23906" w:rsidRDefault="003A706F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Code your solution</w:t>
      </w:r>
    </w:p>
    <w:p w14:paraId="5F64B194" w14:textId="77777777" w:rsidR="0069700B" w:rsidRPr="00C23906" w:rsidRDefault="003A706F" w:rsidP="00C23906">
      <w:pPr>
        <w:numPr>
          <w:ilvl w:val="1"/>
          <w:numId w:val="1"/>
        </w:numPr>
      </w:pPr>
      <w:r w:rsidRPr="00C23906">
        <w:t>Test each section of your code as you proceed</w:t>
      </w:r>
    </w:p>
    <w:p w14:paraId="5F64B195" w14:textId="77777777" w:rsidR="0069700B" w:rsidRPr="00C23906" w:rsidRDefault="003A706F" w:rsidP="00C23906">
      <w:pPr>
        <w:numPr>
          <w:ilvl w:val="1"/>
          <w:numId w:val="1"/>
        </w:numPr>
      </w:pPr>
      <w:r w:rsidRPr="00C23906">
        <w:t>Make evidence of testing (screen shots &amp; commentary) for each section.</w:t>
      </w:r>
    </w:p>
    <w:p w14:paraId="5F64B196" w14:textId="77777777" w:rsidR="0069700B" w:rsidRDefault="003A706F" w:rsidP="00C23906">
      <w:pPr>
        <w:numPr>
          <w:ilvl w:val="1"/>
          <w:numId w:val="1"/>
        </w:numPr>
      </w:pPr>
      <w:r w:rsidRPr="00C23906">
        <w:t>Use meaningful variable names, well organised program structures &amp; suitable formatting</w:t>
      </w:r>
    </w:p>
    <w:p w14:paraId="5F64B197" w14:textId="77777777" w:rsidR="00431562" w:rsidRPr="00C23906" w:rsidRDefault="00431562" w:rsidP="00C23906">
      <w:pPr>
        <w:numPr>
          <w:ilvl w:val="1"/>
          <w:numId w:val="1"/>
        </w:numPr>
      </w:pPr>
      <w:r>
        <w:t>Ensure you comment your code – explaining what each section does</w:t>
      </w:r>
    </w:p>
    <w:p w14:paraId="5F64B198" w14:textId="77777777" w:rsidR="0069700B" w:rsidRPr="00C23906" w:rsidRDefault="003A706F" w:rsidP="00C23906">
      <w:pPr>
        <w:numPr>
          <w:ilvl w:val="1"/>
          <w:numId w:val="1"/>
        </w:numPr>
      </w:pPr>
      <w:r w:rsidRPr="00C23906">
        <w:t>Higher marks for efficient coding and appropriate use of a range of techniques</w:t>
      </w:r>
    </w:p>
    <w:p w14:paraId="5F64B199" w14:textId="77777777" w:rsidR="0069700B" w:rsidRPr="00C23906" w:rsidRDefault="003A706F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Test your solution with test data</w:t>
      </w:r>
    </w:p>
    <w:p w14:paraId="5F64B19A" w14:textId="77777777" w:rsidR="0069700B" w:rsidRPr="00C23906" w:rsidRDefault="003A706F" w:rsidP="00C23906">
      <w:pPr>
        <w:numPr>
          <w:ilvl w:val="1"/>
          <w:numId w:val="1"/>
        </w:numPr>
      </w:pPr>
      <w:r w:rsidRPr="00C23906">
        <w:t>Against the requirements and identified success criteria from design stage</w:t>
      </w:r>
    </w:p>
    <w:p w14:paraId="5F64B19B" w14:textId="77777777" w:rsidR="0069700B" w:rsidRPr="00C23906" w:rsidRDefault="003A706F" w:rsidP="00C23906">
      <w:pPr>
        <w:numPr>
          <w:ilvl w:val="1"/>
          <w:numId w:val="1"/>
        </w:numPr>
      </w:pPr>
      <w:r w:rsidRPr="00C23906">
        <w:t>Get feedback and suggestions from other pupils.</w:t>
      </w:r>
    </w:p>
    <w:p w14:paraId="5F64B19C" w14:textId="77777777" w:rsidR="0069700B" w:rsidRPr="00C23906" w:rsidRDefault="003A706F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Evaluate your solution using yours and others evidence from testing and make a conclusion</w:t>
      </w:r>
    </w:p>
    <w:p w14:paraId="5F64B19D" w14:textId="77777777" w:rsidR="0069700B" w:rsidRPr="00C23906" w:rsidRDefault="003A706F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The quality &amp; presentation  of your report and communication is very important</w:t>
      </w:r>
    </w:p>
    <w:p w14:paraId="5F64B19E" w14:textId="77777777" w:rsidR="00C23906" w:rsidRDefault="00C23906"/>
    <w:sectPr w:rsidR="00C2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D78A1"/>
    <w:multiLevelType w:val="hybridMultilevel"/>
    <w:tmpl w:val="2EC6A84A"/>
    <w:lvl w:ilvl="0" w:tplc="9314E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EE69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72EC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05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ECB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70E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46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4A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69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06"/>
    <w:rsid w:val="00160DA0"/>
    <w:rsid w:val="001F70CF"/>
    <w:rsid w:val="003A706F"/>
    <w:rsid w:val="00431562"/>
    <w:rsid w:val="0069700B"/>
    <w:rsid w:val="00A04A0A"/>
    <w:rsid w:val="00C23906"/>
    <w:rsid w:val="00F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B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85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90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59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550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32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44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36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9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837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38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211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448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02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057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470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25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30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914ACD9D2F2478868E9718EAAC2F5" ma:contentTypeVersion="1" ma:contentTypeDescription="Create a new document." ma:contentTypeScope="" ma:versionID="124c6140c6e4cf45d7dcea8de7b6c637">
  <xsd:schema xmlns:xsd="http://www.w3.org/2001/XMLSchema" xmlns:xs="http://www.w3.org/2001/XMLSchema" xmlns:p="http://schemas.microsoft.com/office/2006/metadata/properties" xmlns:ns3="791626a7-dd21-4461-bf00-a785c210c071" targetNamespace="http://schemas.microsoft.com/office/2006/metadata/properties" ma:root="true" ma:fieldsID="8c992832448b123b2cb68c51560a64e7" ns3:_="">
    <xsd:import namespace="791626a7-dd21-4461-bf00-a785c210c07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626a7-dd21-4461-bf00-a785c210c0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212F613-913C-4025-80E3-4FA6C296C94B}"/>
</file>

<file path=customXml/itemProps2.xml><?xml version="1.0" encoding="utf-8"?>
<ds:datastoreItem xmlns:ds="http://schemas.openxmlformats.org/officeDocument/2006/customXml" ds:itemID="{4CBF927C-026C-4BD1-AC3F-3279049998E7}"/>
</file>

<file path=customXml/itemProps3.xml><?xml version="1.0" encoding="utf-8"?>
<ds:datastoreItem xmlns:ds="http://schemas.openxmlformats.org/officeDocument/2006/customXml" ds:itemID="{36EC2F86-C432-46E1-890A-483594BDA17B}"/>
</file>

<file path=docProps/app.xml><?xml version="1.0" encoding="utf-8"?>
<Properties xmlns="http://schemas.openxmlformats.org/officeDocument/2006/extended-properties" xmlns:vt="http://schemas.openxmlformats.org/officeDocument/2006/docPropsVTypes">
  <Template>2D3E2DEE</Template>
  <TotalTime>0</TotalTime>
  <Pages>1</Pages>
  <Words>177</Words>
  <Characters>1012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ltl</dc:creator>
  <cp:lastModifiedBy>Kenneth Cajigas</cp:lastModifiedBy>
  <cp:revision>2</cp:revision>
  <dcterms:created xsi:type="dcterms:W3CDTF">2014-09-18T11:44:00Z</dcterms:created>
  <dcterms:modified xsi:type="dcterms:W3CDTF">2014-09-18T11:44:00Z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0x0101007BC914ACD9D2F2478868E9718EAAC2F5</vt:lpwstr>
  </property>
  <property fmtid="{D5CDD505-2E9C-101B-9397-08002B2CF9AE}" pid="3" name="IsMyDocuments">
    <vt:bool>true</vt:bool>
  </property>
</Properties>
</file>