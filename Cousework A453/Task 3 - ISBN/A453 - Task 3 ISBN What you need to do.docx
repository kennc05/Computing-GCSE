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DA" w:rsidRDefault="00C23906" w:rsidP="00C23906">
      <w:pPr>
        <w:pStyle w:val="Heading1"/>
      </w:pPr>
      <w:r>
        <w:t>A453 – Task 3 ISBN – What you need to do</w:t>
      </w:r>
    </w:p>
    <w:p w:rsidR="00C23906" w:rsidRDefault="00C23906"/>
    <w:p w:rsidR="00000000" w:rsidRPr="00C23906" w:rsidRDefault="00E95FAC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Understand the problem / task</w:t>
      </w:r>
      <w:r w:rsidR="00C23906" w:rsidRPr="00C23906">
        <w:rPr>
          <w:b/>
        </w:rPr>
        <w:t xml:space="preserve"> set</w:t>
      </w:r>
    </w:p>
    <w:p w:rsidR="00000000" w:rsidRPr="00C23906" w:rsidRDefault="00E95FAC" w:rsidP="00C23906">
      <w:pPr>
        <w:numPr>
          <w:ilvl w:val="0"/>
          <w:numId w:val="1"/>
        </w:numPr>
      </w:pPr>
      <w:r w:rsidRPr="00C23906">
        <w:rPr>
          <w:b/>
        </w:rPr>
        <w:t>Design a solution</w:t>
      </w:r>
      <w:r w:rsidRPr="00C23906">
        <w:t xml:space="preserve"> – </w:t>
      </w:r>
      <w:r w:rsidR="00C23906">
        <w:t xml:space="preserve">write down the </w:t>
      </w:r>
      <w:r w:rsidRPr="00C23906">
        <w:t>steps in English</w:t>
      </w:r>
    </w:p>
    <w:p w:rsidR="00000000" w:rsidRPr="00C23906" w:rsidRDefault="00E95FAC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Define the logic of the solution with algorithm</w:t>
      </w:r>
      <w:bookmarkStart w:id="0" w:name="_GoBack"/>
      <w:bookmarkEnd w:id="0"/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>Flow chart</w:t>
      </w:r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>Pseudo code</w:t>
      </w:r>
    </w:p>
    <w:p w:rsidR="00000000" w:rsidRPr="00C23906" w:rsidRDefault="00E95FAC" w:rsidP="00C23906">
      <w:pPr>
        <w:numPr>
          <w:ilvl w:val="0"/>
          <w:numId w:val="1"/>
        </w:numPr>
      </w:pPr>
      <w:r w:rsidRPr="00C23906">
        <w:rPr>
          <w:b/>
        </w:rPr>
        <w:t>Check that your algorithm solution will</w:t>
      </w:r>
      <w:r w:rsidRPr="00C23906">
        <w:t xml:space="preserve"> </w:t>
      </w:r>
      <w:r w:rsidRPr="00C23906">
        <w:rPr>
          <w:b/>
        </w:rPr>
        <w:t>work</w:t>
      </w:r>
    </w:p>
    <w:p w:rsidR="00000000" w:rsidRPr="00C23906" w:rsidRDefault="00C23906" w:rsidP="00C23906">
      <w:pPr>
        <w:numPr>
          <w:ilvl w:val="1"/>
          <w:numId w:val="1"/>
        </w:numPr>
      </w:pPr>
      <w:r>
        <w:t xml:space="preserve">Draw up a </w:t>
      </w:r>
      <w:r w:rsidR="00E95FAC" w:rsidRPr="00C23906">
        <w:t>Test plan</w:t>
      </w:r>
    </w:p>
    <w:p w:rsidR="00000000" w:rsidRPr="00C23906" w:rsidRDefault="00E95FAC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Code your solution</w:t>
      </w:r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>Test each section of your code as you proceed</w:t>
      </w:r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>Make evidence of testing (screen shots</w:t>
      </w:r>
      <w:r w:rsidRPr="00C23906">
        <w:t xml:space="preserve"> &amp; commentary) for each section.</w:t>
      </w:r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>Use meaningful variable names, well organised program structures &amp; suitable formatting</w:t>
      </w:r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>Higher marks for efficient coding and appropriate use of a range of techniques</w:t>
      </w:r>
    </w:p>
    <w:p w:rsidR="00000000" w:rsidRPr="00C23906" w:rsidRDefault="00E95FAC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Test your solution with test data</w:t>
      </w:r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 xml:space="preserve">Against </w:t>
      </w:r>
      <w:r w:rsidRPr="00C23906">
        <w:t>the requirements and identified success criteria from design stage</w:t>
      </w:r>
    </w:p>
    <w:p w:rsidR="00000000" w:rsidRPr="00C23906" w:rsidRDefault="00E95FAC" w:rsidP="00C23906">
      <w:pPr>
        <w:numPr>
          <w:ilvl w:val="1"/>
          <w:numId w:val="1"/>
        </w:numPr>
      </w:pPr>
      <w:r w:rsidRPr="00C23906">
        <w:t>Get feedback and suggestions from other pupils.</w:t>
      </w:r>
    </w:p>
    <w:p w:rsidR="00000000" w:rsidRPr="00C23906" w:rsidRDefault="00E95FAC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Evalua</w:t>
      </w:r>
      <w:r w:rsidRPr="00C23906">
        <w:rPr>
          <w:b/>
        </w:rPr>
        <w:t>te your solution using yours and others evidence from testing and make a conclusion</w:t>
      </w:r>
    </w:p>
    <w:p w:rsidR="00000000" w:rsidRPr="00C23906" w:rsidRDefault="00E95FAC" w:rsidP="00C23906">
      <w:pPr>
        <w:numPr>
          <w:ilvl w:val="0"/>
          <w:numId w:val="1"/>
        </w:numPr>
        <w:rPr>
          <w:b/>
        </w:rPr>
      </w:pPr>
      <w:r w:rsidRPr="00C23906">
        <w:rPr>
          <w:b/>
        </w:rPr>
        <w:t>The quality &amp; presentation  of your report and communication is very important</w:t>
      </w:r>
    </w:p>
    <w:p w:rsidR="00C23906" w:rsidRDefault="00C23906"/>
    <w:sectPr w:rsidR="00C2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D78A1"/>
    <w:multiLevelType w:val="hybridMultilevel"/>
    <w:tmpl w:val="2EC6A84A"/>
    <w:lvl w:ilvl="0" w:tplc="9314E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E69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72EC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05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C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70E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46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4A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69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06"/>
    <w:rsid w:val="00C23906"/>
    <w:rsid w:val="00F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85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90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59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550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32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44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36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9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837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383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211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448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02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057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470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25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30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914ACD9D2F2478868E9718EAAC2F5" ma:contentTypeVersion="1" ma:contentTypeDescription="Create a new document." ma:contentTypeScope="" ma:versionID="124c6140c6e4cf45d7dcea8de7b6c637">
  <xsd:schema xmlns:xsd="http://www.w3.org/2001/XMLSchema" xmlns:xs="http://www.w3.org/2001/XMLSchema" xmlns:p="http://schemas.microsoft.com/office/2006/metadata/properties" xmlns:ns3="791626a7-dd21-4461-bf00-a785c210c071" targetNamespace="http://schemas.microsoft.com/office/2006/metadata/properties" ma:root="true" ma:fieldsID="8c992832448b123b2cb68c51560a64e7" ns3:_="">
    <xsd:import namespace="791626a7-dd21-4461-bf00-a785c210c07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626a7-dd21-4461-bf00-a785c210c0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312F3-A4CE-453F-9ADF-71F20EC37444}"/>
</file>

<file path=customXml/itemProps2.xml><?xml version="1.0" encoding="utf-8"?>
<ds:datastoreItem xmlns:ds="http://schemas.openxmlformats.org/officeDocument/2006/customXml" ds:itemID="{C615BDE8-46E9-4F2F-97B5-4A960A5C7C5D}"/>
</file>

<file path=customXml/itemProps3.xml><?xml version="1.0" encoding="utf-8"?>
<ds:datastoreItem xmlns:ds="http://schemas.openxmlformats.org/officeDocument/2006/customXml" ds:itemID="{2F56AF54-0E12-4D67-A231-99F0250DABDF}"/>
</file>

<file path=docProps/app.xml><?xml version="1.0" encoding="utf-8"?>
<Properties xmlns="http://schemas.openxmlformats.org/officeDocument/2006/extended-properties" xmlns:vt="http://schemas.openxmlformats.org/officeDocument/2006/docPropsVTypes">
  <Template>36BEF988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</dc:creator>
  <cp:keywords/>
  <dc:description/>
  <cp:lastModifiedBy>ltl</cp:lastModifiedBy>
  <cp:revision>2</cp:revision>
  <dcterms:created xsi:type="dcterms:W3CDTF">2014-01-30T10:59:00Z</dcterms:created>
  <dcterms:modified xsi:type="dcterms:W3CDTF">2014-01-30T10:59:00Z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0x0101007BC914ACD9D2F2478868E9718EAAC2F5</vt:lpwstr>
  </property>
</Properties>
</file>